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Palatino Linotype" w:hAnsi="Palatino Linotype" w:cs="Times New Roman"/>
          <w:lang w:val="ro-RO"/>
        </w:rPr>
        <w:id w:val="1853380522"/>
        <w:placeholder>
          <w:docPart w:val="159C5F4586884215A8E38FF10BCE7514"/>
        </w:placeholder>
        <w:date w:fullDate="2021-10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7A2F70" w:rsidRPr="00551AD2" w:rsidRDefault="00F35311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>
            <w:rPr>
              <w:rFonts w:ascii="Palatino Linotype" w:hAnsi="Palatino Linotype" w:cs="Times New Roman"/>
              <w:lang w:val="en-US"/>
            </w:rPr>
            <w:t>10/11/2021</w:t>
          </w:r>
        </w:p>
      </w:sdtContent>
    </w:sdt>
    <w:p w:rsidR="001C1F47" w:rsidRPr="00551AD2" w:rsidRDefault="00050287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B56129" wp14:editId="695D34F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620000" cy="1272540"/>
                <wp:effectExtent l="57150" t="38100" r="56515" b="419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1272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6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39700" prst="cross"/>
                        </a:sp3d>
                      </wps:spPr>
                      <wps:txbx>
                        <w:txbxContent>
                          <w:p w:rsidR="000B03B9" w:rsidRPr="00050287" w:rsidRDefault="000B03B9" w:rsidP="00050287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lang w:val="ro-RO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67000"/>
                                        </w14:schemeClr>
                                      </w14:gs>
                                      <w14:gs w14:pos="48000">
                                        <w14:schemeClr w14:val="accent2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</w:pPr>
                            <w:r w:rsidRPr="0005028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lang w:val="ro-RO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lumMod w14:val="67000"/>
                                        </w14:schemeClr>
                                      </w14:gs>
                                      <w14:gs w14:pos="48000">
                                        <w14:schemeClr w14:val="accent2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CDFC</w:t>
                            </w:r>
                          </w:p>
                          <w:p w:rsidR="00050287" w:rsidRPr="00050287" w:rsidRDefault="00050287" w:rsidP="0005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props3d w14:extrusionH="57150" w14:contourW="0" w14:prstMaterial="none">
                                  <w14:bevelT w14:w="38100" w14:h="38100" w14:prst="slope"/>
                                </w14:props3d>
                              </w:rPr>
                            </w:pPr>
                            <w:proofErr w:type="spellStart"/>
                            <w:r w:rsidRPr="000502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props3d w14:extrusionH="57150" w14:contourW="0" w14:prstMaterial="none">
                                  <w14:bevelT w14:w="38100" w14:h="38100" w14:prst="slope"/>
                                </w14:props3d>
                              </w:rPr>
                              <w:t>Bănulescu</w:t>
                            </w:r>
                            <w:proofErr w:type="spellEnd"/>
                            <w:r w:rsidRPr="000502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props3d w14:extrusionH="57150" w14:contourW="0" w14:prstMaterial="none">
                                  <w14:bevelT w14:w="38100" w14:h="38100" w14:prst="slope"/>
                                </w14:props3d>
                              </w:rPr>
                              <w:t xml:space="preserve"> Bodoni </w:t>
                            </w:r>
                            <w:r w:rsidR="000B03B9" w:rsidRPr="000502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props3d w14:extrusionH="57150" w14:contourW="0" w14:prstMaterial="none">
                                  <w14:bevelT w14:w="38100" w14:h="38100" w14:prst="slope"/>
                                </w14:props3d>
                              </w:rPr>
                              <w:t>7</w:t>
                            </w:r>
                          </w:p>
                          <w:p w:rsidR="00050287" w:rsidRPr="00050287" w:rsidRDefault="00050287" w:rsidP="0005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props3d w14:extrusionH="57150" w14:contourW="0" w14:prstMaterial="none">
                                  <w14:bevelT w14:w="38100" w14:h="38100" w14:prst="slope"/>
                                </w14:props3d>
                              </w:rPr>
                            </w:pPr>
                            <w:proofErr w:type="spellStart"/>
                            <w:r w:rsidRPr="000502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props3d w14:extrusionH="57150" w14:contourW="0" w14:prstMaterial="none">
                                  <w14:bevelT w14:w="38100" w14:h="38100" w14:prst="slope"/>
                                </w14:props3d>
                              </w:rPr>
                              <w:t>Chișinău</w:t>
                            </w:r>
                            <w:proofErr w:type="spellEnd"/>
                          </w:p>
                          <w:p w:rsidR="000B03B9" w:rsidRPr="00050287" w:rsidRDefault="000B03B9" w:rsidP="0005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ro-RO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none">
                                  <w14:bevelT w14:w="38100" w14:h="38100" w14:prst="slope"/>
                                </w14:props3d>
                              </w:rPr>
                            </w:pPr>
                            <w:r w:rsidRPr="000502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props3d w14:extrusionH="57150" w14:contourW="0" w14:prstMaterial="none">
                                  <w14:bevelT w14:w="38100" w14:h="38100" w14:prst="slope"/>
                                </w14:props3d>
                              </w:rPr>
                              <w:t>Moldova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56129" id="Надпись 1" o:spid="_x0000_s1026" style="position:absolute;margin-left:76.35pt;margin-top:0;width:127.55pt;height:100.2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" fillcolor="white [25]" stroked="f">
                <v:fill color2="#f79646 [3209]" rotate="t" focusposition=".5,-52429f" focussize="" colors="0 white;22938f white;1 #f79646" focus="100%" type="gradientRadial"/>
                <v:textbox>
                  <w:txbxContent>
                    <w:p w:rsidR="000B03B9" w:rsidRPr="00050287" w:rsidRDefault="000B03B9" w:rsidP="00050287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lang w:val="ro-RO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67000"/>
                                  </w14:schemeClr>
                                </w14:gs>
                                <w14:gs w14:pos="48000">
                                  <w14:schemeClr w14:val="accent2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</w:pPr>
                      <w:r w:rsidRPr="00050287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lang w:val="ro-RO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lumMod w14:val="67000"/>
                                  </w14:schemeClr>
                                </w14:gs>
                                <w14:gs w14:pos="48000">
                                  <w14:schemeClr w14:val="accent2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CDFC</w:t>
                      </w:r>
                    </w:p>
                    <w:p w:rsidR="00050287" w:rsidRPr="00050287" w:rsidRDefault="00050287" w:rsidP="0005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  <w14:props3d w14:extrusionH="57150" w14:contourW="0" w14:prstMaterial="none">
                            <w14:bevelT w14:w="38100" w14:h="38100" w14:prst="slope"/>
                          </w14:props3d>
                        </w:rPr>
                      </w:pPr>
                      <w:proofErr w:type="spellStart"/>
                      <w:r w:rsidRPr="0005028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  <w14:props3d w14:extrusionH="57150" w14:contourW="0" w14:prstMaterial="none">
                            <w14:bevelT w14:w="38100" w14:h="38100" w14:prst="slope"/>
                          </w14:props3d>
                        </w:rPr>
                        <w:t>Bănulescu</w:t>
                      </w:r>
                      <w:proofErr w:type="spellEnd"/>
                      <w:r w:rsidRPr="0005028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  <w14:props3d w14:extrusionH="57150" w14:contourW="0" w14:prstMaterial="none">
                            <w14:bevelT w14:w="38100" w14:h="38100" w14:prst="slope"/>
                          </w14:props3d>
                        </w:rPr>
                        <w:t xml:space="preserve"> Bodoni </w:t>
                      </w:r>
                      <w:r w:rsidR="000B03B9" w:rsidRPr="0005028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  <w14:props3d w14:extrusionH="57150" w14:contourW="0" w14:prstMaterial="none">
                            <w14:bevelT w14:w="38100" w14:h="38100" w14:prst="slope"/>
                          </w14:props3d>
                        </w:rPr>
                        <w:t>7</w:t>
                      </w:r>
                    </w:p>
                    <w:p w:rsidR="00050287" w:rsidRPr="00050287" w:rsidRDefault="00050287" w:rsidP="0005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  <w14:props3d w14:extrusionH="57150" w14:contourW="0" w14:prstMaterial="none">
                            <w14:bevelT w14:w="38100" w14:h="38100" w14:prst="slope"/>
                          </w14:props3d>
                        </w:rPr>
                      </w:pPr>
                      <w:proofErr w:type="spellStart"/>
                      <w:r w:rsidRPr="0005028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  <w14:props3d w14:extrusionH="57150" w14:contourW="0" w14:prstMaterial="none">
                            <w14:bevelT w14:w="38100" w14:h="38100" w14:prst="slope"/>
                          </w14:props3d>
                        </w:rPr>
                        <w:t>Chișinău</w:t>
                      </w:r>
                      <w:proofErr w:type="spellEnd"/>
                    </w:p>
                    <w:p w:rsidR="000B03B9" w:rsidRPr="00050287" w:rsidRDefault="000B03B9" w:rsidP="0005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ro-RO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none">
                            <w14:bevelT w14:w="38100" w14:h="38100" w14:prst="slope"/>
                          </w14:props3d>
                        </w:rPr>
                      </w:pPr>
                      <w:r w:rsidRPr="0005028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  <w14:props3d w14:extrusionH="57150" w14:contourW="0" w14:prstMaterial="none">
                            <w14:bevelT w14:w="38100" w14:h="38100" w14:prst="slope"/>
                          </w14:props3d>
                        </w:rPr>
                        <w:t>Moldova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:rsidR="00374F61" w:rsidRPr="00551AD2" w:rsidRDefault="00F35311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Adam Denis</w:t>
      </w:r>
    </w:p>
    <w:p w:rsidR="00D14796" w:rsidRPr="00551AD2" w:rsidRDefault="00F35311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Centrul pentru Dezvoltare și Formare Continuă</w:t>
      </w:r>
    </w:p>
    <w:p w:rsidR="006C3F8F" w:rsidRPr="00551AD2" w:rsidRDefault="00F35311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Rep. Moldova, Chișinău, str. Bănulescu Bodoni, nr.7</w:t>
      </w:r>
    </w:p>
    <w:p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FA0D24" w:rsidRPr="00F35311" w:rsidRDefault="00F35311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ro-RO"/>
        </w:rPr>
        <w:t>Administrația Hotelului ,,Dacia</w:t>
      </w:r>
      <w:r>
        <w:rPr>
          <w:rFonts w:ascii="Palatino Linotype" w:hAnsi="Palatino Linotype" w:cs="Times New Roman"/>
          <w:lang w:val="en-US"/>
        </w:rPr>
        <w:t>”</w:t>
      </w:r>
    </w:p>
    <w:p w:rsidR="00FA0D24" w:rsidRPr="00F35311" w:rsidRDefault="00F35311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 w:rsidRPr="00F35311">
        <w:rPr>
          <w:rFonts w:ascii="Palatino Linotype" w:hAnsi="Palatino Linotype"/>
          <w:lang w:val="en-US"/>
        </w:rPr>
        <w:t xml:space="preserve">Rep. Moldova, </w:t>
      </w:r>
      <w:proofErr w:type="spellStart"/>
      <w:r w:rsidRPr="00F35311">
        <w:rPr>
          <w:rFonts w:ascii="Palatino Linotype" w:hAnsi="Palatino Linotype"/>
          <w:lang w:val="en-US"/>
        </w:rPr>
        <w:t>Chișinău</w:t>
      </w:r>
      <w:proofErr w:type="spellEnd"/>
      <w:r w:rsidRPr="00F35311">
        <w:rPr>
          <w:rFonts w:ascii="Palatino Linotype" w:hAnsi="Palatino Linotype"/>
          <w:lang w:val="en-US"/>
        </w:rPr>
        <w:t>, str. 31 August, nr.135</w:t>
      </w:r>
    </w:p>
    <w:p w:rsidR="00D14796" w:rsidRPr="00551AD2" w:rsidRDefault="00F35311" w:rsidP="00230E71">
      <w:pPr>
        <w:spacing w:before="120" w:after="120" w:line="240" w:lineRule="auto"/>
        <w:rPr>
          <w:rFonts w:ascii="Palatino Linotype" w:hAnsi="Palatino Linotype" w:cs="Times New Roman"/>
          <w:b/>
          <w:lang w:val="ro-RO"/>
        </w:rPr>
      </w:pPr>
      <w:r>
        <w:rPr>
          <w:rFonts w:ascii="Palatino Linotype" w:hAnsi="Palatino Linotype" w:cs="Times New Roman"/>
          <w:b/>
          <w:lang w:val="ro-RO"/>
        </w:rPr>
        <w:t>Salut</w:t>
      </w:r>
    </w:p>
    <w:p w:rsidR="00D14796" w:rsidRDefault="00F35311" w:rsidP="00F3531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Aș dori să rezervăm pentru cinci nopți locure pentru două persoane  în două camere de categoria I în perioada 01.10.2018-05.10.2018</w:t>
      </w:r>
      <w:r w:rsidR="000B03B9">
        <w:rPr>
          <w:rFonts w:ascii="Palatino Linotype" w:hAnsi="Palatino Linotype" w:cs="Times New Roman"/>
          <w:lang w:val="ro-RO"/>
        </w:rPr>
        <w:t>. Încă aș dori să aflăm costul acestor locuri.</w:t>
      </w: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756B7E" w:rsidRDefault="000B03B9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Cu mult respect!</w:t>
      </w: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03455D" w:rsidRPr="00551AD2" w:rsidRDefault="000B03B9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Adam Denis</w:t>
      </w:r>
    </w:p>
    <w:p w:rsidR="0003455D" w:rsidRPr="00551AD2" w:rsidRDefault="000B03B9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Coordonatorul formării</w:t>
      </w:r>
    </w:p>
    <w:p w:rsidR="0003455D" w:rsidRPr="00551AD2" w:rsidRDefault="000B03B9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Centrul pentru Dezvoltare și Formare Continuă</w:t>
      </w:r>
    </w:p>
    <w:sectPr w:rsidR="0003455D" w:rsidRPr="00551A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68C" w:rsidRDefault="0070468C" w:rsidP="00374F61">
      <w:pPr>
        <w:spacing w:after="0" w:line="240" w:lineRule="auto"/>
      </w:pPr>
      <w:r>
        <w:separator/>
      </w:r>
    </w:p>
  </w:endnote>
  <w:endnote w:type="continuationSeparator" w:id="0">
    <w:p w:rsidR="0070468C" w:rsidRDefault="0070468C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87" w:rsidRDefault="0005028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87" w:rsidRDefault="0005028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87" w:rsidRDefault="000502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68C" w:rsidRDefault="0070468C" w:rsidP="00374F61">
      <w:pPr>
        <w:spacing w:after="0" w:line="240" w:lineRule="auto"/>
      </w:pPr>
      <w:r>
        <w:separator/>
      </w:r>
    </w:p>
  </w:footnote>
  <w:footnote w:type="continuationSeparator" w:id="0">
    <w:p w:rsidR="0070468C" w:rsidRDefault="0070468C" w:rsidP="0037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87" w:rsidRDefault="0005028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87" w:rsidRPr="00F75706" w:rsidRDefault="00F75706">
    <w:pPr>
      <w:pStyle w:val="a6"/>
      <w:rPr>
        <w:lang w:val="ro-MD"/>
      </w:rPr>
    </w:pPr>
    <w:sdt>
      <w:sdtPr>
        <w:alias w:val="Numele Prenumele"/>
        <w:tag w:val="Numele Prenumele"/>
        <w:id w:val="-2041502945"/>
        <w:placeholder>
          <w:docPart w:val="DefaultPlaceholder_-1854013440"/>
        </w:placeholder>
        <w:text/>
      </w:sdtPr>
      <w:sdtContent>
        <w:r>
          <w:rPr>
            <w:lang w:val="ro-MD"/>
          </w:rPr>
          <w:t>Adam Denis</w:t>
        </w:r>
      </w:sdtContent>
    </w:sdt>
    <w:r>
      <w:rPr>
        <w:lang w:val="ro-MD"/>
      </w:rPr>
      <w:t xml:space="preserve">  </w:t>
    </w:r>
    <w:sdt>
      <w:sdtPr>
        <w:rPr>
          <w:lang w:val="ro-MD"/>
        </w:rPr>
        <w:alias w:val="Data curentă"/>
        <w:tag w:val="Data "/>
        <w:id w:val="613249320"/>
        <w:placeholder>
          <w:docPart w:val="DefaultPlaceholder_-1854013438"/>
        </w:placeholder>
        <w:date w:fullDate="2021-10-11T00:00:00Z">
          <w:dateFormat w:val="dd.MM.yyyy"/>
          <w:lid w:val="ru-RU"/>
          <w:storeMappedDataAs w:val="dateTime"/>
          <w:calendar w:val="gregorian"/>
        </w:date>
      </w:sdtPr>
      <w:sdtContent>
        <w:r>
          <w:t>11.10.2021</w:t>
        </w:r>
      </w:sdtContent>
    </w:sdt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87" w:rsidRDefault="0005028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11"/>
    <w:rsid w:val="0003455D"/>
    <w:rsid w:val="00050287"/>
    <w:rsid w:val="000B03B9"/>
    <w:rsid w:val="001C1F47"/>
    <w:rsid w:val="001D16AC"/>
    <w:rsid w:val="001D5D62"/>
    <w:rsid w:val="00230E71"/>
    <w:rsid w:val="00374F61"/>
    <w:rsid w:val="004E2C34"/>
    <w:rsid w:val="00551AD2"/>
    <w:rsid w:val="00575BB7"/>
    <w:rsid w:val="006A018E"/>
    <w:rsid w:val="006B3259"/>
    <w:rsid w:val="006C3F8F"/>
    <w:rsid w:val="0070468C"/>
    <w:rsid w:val="00756B7E"/>
    <w:rsid w:val="007A2F70"/>
    <w:rsid w:val="00902FB3"/>
    <w:rsid w:val="00CD2741"/>
    <w:rsid w:val="00D14796"/>
    <w:rsid w:val="00D15F11"/>
    <w:rsid w:val="00F35311"/>
    <w:rsid w:val="00F75706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7D396"/>
  <w15:docId w15:val="{B1186A06-CC7B-4E9E-9AC4-A366877F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4F61"/>
  </w:style>
  <w:style w:type="paragraph" w:styleId="a8">
    <w:name w:val="footer"/>
    <w:basedOn w:val="a"/>
    <w:link w:val="a9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Scrisoarea_m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9C5F4586884215A8E38FF10BCE7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1858C-1C5B-4AA1-BA8E-B17C882D4F32}"/>
      </w:docPartPr>
      <w:docPartBody>
        <w:p w:rsidR="00000000" w:rsidRDefault="002A5485">
          <w:pPr>
            <w:pStyle w:val="159C5F4586884215A8E38FF10BCE7514"/>
          </w:pPr>
          <w:r w:rsidRPr="00551AD2">
            <w:rPr>
              <w:rStyle w:val="a3"/>
              <w:rFonts w:ascii="Palatino Linotype" w:hAnsi="Palatino Linotype"/>
              <w:lang w:val="ro-RO"/>
            </w:rPr>
            <w:t>[Alegeți data:]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34E35-3B72-4EBC-A7AE-39C6EEBC41C7}"/>
      </w:docPartPr>
      <w:docPartBody>
        <w:p w:rsidR="00000000" w:rsidRDefault="00B51F96">
          <w:r w:rsidRPr="00C31A4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5C399F-D50E-4596-84FE-0F855BEC4E96}"/>
      </w:docPartPr>
      <w:docPartBody>
        <w:p w:rsidR="00000000" w:rsidRDefault="00B51F96">
          <w:r w:rsidRPr="00C31A44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96"/>
    <w:rsid w:val="002A5485"/>
    <w:rsid w:val="00B5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51F96"/>
    <w:rPr>
      <w:color w:val="808080"/>
    </w:rPr>
  </w:style>
  <w:style w:type="paragraph" w:customStyle="1" w:styleId="159C5F4586884215A8E38FF10BCE7514">
    <w:name w:val="159C5F4586884215A8E38FF10BCE7514"/>
  </w:style>
  <w:style w:type="paragraph" w:customStyle="1" w:styleId="90CCA734FB1C412B841D4284C2A2F97E">
    <w:name w:val="90CCA734FB1C412B841D4284C2A2F97E"/>
  </w:style>
  <w:style w:type="paragraph" w:customStyle="1" w:styleId="0249072D66FD4B18B2CDB7EF9482C4EF">
    <w:name w:val="0249072D66FD4B18B2CDB7EF9482C4EF"/>
  </w:style>
  <w:style w:type="paragraph" w:customStyle="1" w:styleId="81594739393B4A6EAADABD86F35A954B">
    <w:name w:val="81594739393B4A6EAADABD86F35A954B"/>
  </w:style>
  <w:style w:type="paragraph" w:customStyle="1" w:styleId="4708D16D97C24122B116FCF6CB985AB4">
    <w:name w:val="4708D16D97C24122B116FCF6CB985AB4"/>
  </w:style>
  <w:style w:type="paragraph" w:customStyle="1" w:styleId="2B6ADC9ECB2E46B59F29F913A775152F">
    <w:name w:val="2B6ADC9ECB2E46B59F29F913A775152F"/>
  </w:style>
  <w:style w:type="paragraph" w:customStyle="1" w:styleId="BA2F32B6DDED411ABA5880664764159B">
    <w:name w:val="BA2F32B6DDED411ABA5880664764159B"/>
  </w:style>
  <w:style w:type="paragraph" w:customStyle="1" w:styleId="705E713A163A4794AC9CD1B86831A9A9">
    <w:name w:val="705E713A163A4794AC9CD1B86831A9A9"/>
  </w:style>
  <w:style w:type="paragraph" w:customStyle="1" w:styleId="71A07775E7DC46579606494131616792">
    <w:name w:val="71A07775E7DC46579606494131616792"/>
  </w:style>
  <w:style w:type="paragraph" w:customStyle="1" w:styleId="AAB642F704A940A4B1D6BD934A0A12B5">
    <w:name w:val="AAB642F704A940A4B1D6BD934A0A12B5"/>
  </w:style>
  <w:style w:type="paragraph" w:customStyle="1" w:styleId="0FD481AED8DF4A80B5D88071D3F35798">
    <w:name w:val="0FD481AED8DF4A80B5D88071D3F35798"/>
  </w:style>
  <w:style w:type="paragraph" w:customStyle="1" w:styleId="15F5684F7EF442C69CFE41C5E3B3B5BB">
    <w:name w:val="15F5684F7EF442C69CFE41C5E3B3B5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Scrisoarea_mea</Template>
  <TotalTime>67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[Tastați numele firmei expeditorului:]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</cp:revision>
  <dcterms:created xsi:type="dcterms:W3CDTF">2021-10-11T11:37:00Z</dcterms:created>
  <dcterms:modified xsi:type="dcterms:W3CDTF">2021-10-11T12:44:00Z</dcterms:modified>
</cp:coreProperties>
</file>